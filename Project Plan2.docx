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7C222" w14:textId="77777777" w:rsidR="009A3F42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Plan:</w:t>
      </w:r>
    </w:p>
    <w:p w14:paraId="6ADF9D7E" w14:textId="77777777" w:rsidR="009A3F42" w:rsidRDefault="00000000">
      <w:r>
        <w:rPr>
          <w:b/>
          <w:bCs/>
          <w:sz w:val="36"/>
          <w:szCs w:val="36"/>
        </w:rPr>
        <w:tab/>
      </w:r>
      <w:r>
        <w:rPr>
          <w:sz w:val="28"/>
          <w:szCs w:val="28"/>
        </w:rPr>
        <w:t>In my project I tried to achieve the basic requirement which is given in module c.</w:t>
      </w:r>
    </w:p>
    <w:p w14:paraId="1FA9D074" w14:textId="77777777" w:rsidR="009A3F42" w:rsidRDefault="009A3F42">
      <w:pPr>
        <w:rPr>
          <w:b/>
          <w:bCs/>
          <w:sz w:val="28"/>
          <w:szCs w:val="28"/>
        </w:rPr>
      </w:pPr>
    </w:p>
    <w:p w14:paraId="50AEB859" w14:textId="77777777" w:rsidR="009A3F42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Figma:</w:t>
      </w:r>
    </w:p>
    <w:p w14:paraId="59E30FBD" w14:textId="77777777" w:rsidR="009A3F4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 xml:space="preserve"> file for reference to build a project.</w:t>
      </w:r>
    </w:p>
    <w:p w14:paraId="76DFA497" w14:textId="77777777" w:rsidR="009A3F42" w:rsidRDefault="00000000">
      <w:pPr>
        <w:rPr>
          <w:sz w:val="28"/>
          <w:szCs w:val="28"/>
        </w:rPr>
      </w:pPr>
      <w:r>
        <w:rPr>
          <w:sz w:val="28"/>
          <w:szCs w:val="28"/>
        </w:rPr>
        <w:t>Here I created two input field and one button</w:t>
      </w:r>
    </w:p>
    <w:p w14:paraId="7CBA3A60" w14:textId="77777777" w:rsidR="009A3F42" w:rsidRDefault="009A3F42">
      <w:pPr>
        <w:rPr>
          <w:b/>
          <w:bCs/>
          <w:sz w:val="28"/>
          <w:szCs w:val="28"/>
        </w:rPr>
      </w:pPr>
    </w:p>
    <w:p w14:paraId="0F5E6918" w14:textId="77777777" w:rsidR="009A3F42" w:rsidRDefault="00000000">
      <w:r>
        <w:rPr>
          <w:b/>
          <w:bCs/>
          <w:sz w:val="28"/>
          <w:szCs w:val="28"/>
        </w:rPr>
        <w:t>Coding:</w:t>
      </w:r>
    </w:p>
    <w:p w14:paraId="33F266B5" w14:textId="77777777" w:rsidR="009A3F42" w:rsidRDefault="00000000">
      <w:pPr>
        <w:rPr>
          <w:sz w:val="28"/>
          <w:szCs w:val="28"/>
        </w:rPr>
      </w:pPr>
      <w:r>
        <w:rPr>
          <w:sz w:val="28"/>
          <w:szCs w:val="28"/>
        </w:rPr>
        <w:t>I used Html, CSS, JavaScript</w:t>
      </w:r>
    </w:p>
    <w:p w14:paraId="755AEEF0" w14:textId="77777777" w:rsidR="009A3F42" w:rsidRDefault="00000000">
      <w:pPr>
        <w:rPr>
          <w:sz w:val="28"/>
          <w:szCs w:val="28"/>
        </w:rPr>
      </w:pPr>
      <w:r>
        <w:rPr>
          <w:sz w:val="28"/>
          <w:szCs w:val="28"/>
        </w:rPr>
        <w:t>Html:</w:t>
      </w:r>
    </w:p>
    <w:p w14:paraId="3C8D6E70" w14:textId="77777777" w:rsidR="009A3F4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Here I created a </w:t>
      </w:r>
      <w:proofErr w:type="spellStart"/>
      <w:r>
        <w:rPr>
          <w:sz w:val="28"/>
          <w:szCs w:val="28"/>
        </w:rPr>
        <w:t>bascic</w:t>
      </w:r>
      <w:proofErr w:type="spellEnd"/>
      <w:r>
        <w:rPr>
          <w:sz w:val="28"/>
          <w:szCs w:val="28"/>
        </w:rPr>
        <w:t xml:space="preserve"> html element like input field and buttons</w:t>
      </w:r>
    </w:p>
    <w:p w14:paraId="18D2A544" w14:textId="77777777" w:rsidR="009A3F42" w:rsidRDefault="00000000">
      <w:pPr>
        <w:rPr>
          <w:sz w:val="28"/>
          <w:szCs w:val="28"/>
        </w:rPr>
      </w:pPr>
      <w:r>
        <w:rPr>
          <w:sz w:val="28"/>
          <w:szCs w:val="28"/>
        </w:rPr>
        <w:t>JavaScript:</w:t>
      </w:r>
    </w:p>
    <w:p w14:paraId="641AEEBA" w14:textId="77777777" w:rsidR="009A3F4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 get the basic Html elements in JavaScript and used Local storage to store the data which I entered in my input field. </w:t>
      </w:r>
    </w:p>
    <w:p w14:paraId="78454B48" w14:textId="77777777" w:rsidR="009A3F42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I displayed the input data in separate in separate div.</w:t>
      </w:r>
    </w:p>
    <w:p w14:paraId="1565F0B6" w14:textId="77777777" w:rsidR="009A3F42" w:rsidRDefault="009A3F42">
      <w:pPr>
        <w:rPr>
          <w:sz w:val="28"/>
          <w:szCs w:val="28"/>
        </w:rPr>
      </w:pPr>
    </w:p>
    <w:p w14:paraId="02D02ACC" w14:textId="77777777" w:rsidR="009A3F42" w:rsidRDefault="009A3F42">
      <w:pPr>
        <w:rPr>
          <w:sz w:val="28"/>
          <w:szCs w:val="28"/>
        </w:rPr>
      </w:pPr>
    </w:p>
    <w:sectPr w:rsidR="009A3F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F1B1B" w14:textId="77777777" w:rsidR="00712198" w:rsidRDefault="00712198">
      <w:pPr>
        <w:spacing w:after="0" w:line="240" w:lineRule="auto"/>
      </w:pPr>
      <w:r>
        <w:separator/>
      </w:r>
    </w:p>
  </w:endnote>
  <w:endnote w:type="continuationSeparator" w:id="0">
    <w:p w14:paraId="5A7BB47F" w14:textId="77777777" w:rsidR="00712198" w:rsidRDefault="00712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C3351" w14:textId="77777777" w:rsidR="00712198" w:rsidRDefault="0071219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E59DB7A" w14:textId="77777777" w:rsidR="00712198" w:rsidRDefault="007121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A3F42"/>
    <w:rsid w:val="00356E74"/>
    <w:rsid w:val="00712198"/>
    <w:rsid w:val="009A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7EC5"/>
  <w15:docId w15:val="{8941F04D-8B39-4C03-840A-E5DFA90B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dhanasekaran sivakumaran</dc:creator>
  <dc:description/>
  <cp:lastModifiedBy>dhanasekaran sivakumaran</cp:lastModifiedBy>
  <cp:revision>2</cp:revision>
  <dcterms:created xsi:type="dcterms:W3CDTF">2023-01-12T12:28:00Z</dcterms:created>
  <dcterms:modified xsi:type="dcterms:W3CDTF">2023-01-12T12:28:00Z</dcterms:modified>
</cp:coreProperties>
</file>